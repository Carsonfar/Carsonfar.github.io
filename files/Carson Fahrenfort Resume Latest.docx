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66610" w14:textId="12D0C2CA" w:rsidR="00816216" w:rsidRDefault="00DE343A" w:rsidP="00CA75CE">
      <w:pPr>
        <w:pStyle w:val="Title"/>
        <w:spacing w:before="120" w:after="0"/>
        <w:jc w:val="center"/>
      </w:pPr>
      <w:r>
        <w:t>Carson</w:t>
      </w:r>
      <w:r w:rsidR="00FC18A0">
        <w:t xml:space="preserve"> </w:t>
      </w:r>
      <w:r w:rsidR="00234B53">
        <w:t>Fahrenfort</w:t>
      </w:r>
    </w:p>
    <w:p w14:paraId="7E563539" w14:textId="2A8ED0D9" w:rsidR="001A14F9" w:rsidRDefault="00667307" w:rsidP="00CA75CE">
      <w:pPr>
        <w:spacing w:before="120" w:after="0"/>
        <w:jc w:val="center"/>
        <w:rPr>
          <w:rStyle w:val="Hyperlink"/>
          <w:u w:val="none"/>
        </w:rPr>
      </w:pPr>
      <w:r w:rsidRPr="009D69D7">
        <w:rPr>
          <w:color w:val="2A7B88" w:themeColor="accent1" w:themeShade="BF"/>
        </w:rPr>
        <w:t>(936)-</w:t>
      </w:r>
      <w:r>
        <w:rPr>
          <w:color w:val="2A7B88" w:themeColor="accent1" w:themeShade="BF"/>
        </w:rPr>
        <w:t>224</w:t>
      </w:r>
      <w:r w:rsidRPr="009D69D7">
        <w:rPr>
          <w:color w:val="2A7B88" w:themeColor="accent1" w:themeShade="BF"/>
        </w:rPr>
        <w:t>-</w:t>
      </w:r>
      <w:r>
        <w:rPr>
          <w:color w:val="2A7B88" w:themeColor="accent1" w:themeShade="BF"/>
        </w:rPr>
        <w:t>0059</w:t>
      </w:r>
      <w:r w:rsidR="00CA75CE">
        <w:rPr>
          <w:color w:val="2A7B88" w:themeColor="accent1" w:themeShade="BF"/>
        </w:rPr>
        <w:t xml:space="preserve"> </w:t>
      </w:r>
      <w:r w:rsidRPr="009D69D7">
        <w:rPr>
          <w:color w:val="2A7B88" w:themeColor="accent1" w:themeShade="BF"/>
        </w:rPr>
        <w:t>|</w:t>
      </w:r>
      <w:r w:rsidR="00CA75CE">
        <w:rPr>
          <w:color w:val="2A7B88" w:themeColor="accent1" w:themeShade="BF"/>
        </w:rPr>
        <w:t xml:space="preserve"> </w:t>
      </w:r>
      <w:hyperlink r:id="rId8" w:history="1">
        <w:r w:rsidR="00DC16F4" w:rsidRPr="009C1D09">
          <w:rPr>
            <w:rStyle w:val="Hyperlink"/>
          </w:rPr>
          <w:t>cfahrenfort1@gmail.com</w:t>
        </w:r>
      </w:hyperlink>
      <w:r w:rsidR="00CA75CE">
        <w:t xml:space="preserve"> </w:t>
      </w:r>
      <w:r w:rsidR="000D10DE">
        <w:rPr>
          <w:rStyle w:val="Hyperlink"/>
          <w:u w:val="none"/>
        </w:rPr>
        <w:t>|</w:t>
      </w:r>
      <w:r w:rsidR="00CA75CE">
        <w:rPr>
          <w:rStyle w:val="Hyperlink"/>
          <w:u w:val="none"/>
        </w:rPr>
        <w:t xml:space="preserve"> </w:t>
      </w:r>
      <w:hyperlink r:id="rId9" w:history="1">
        <w:r w:rsidR="00D75D11" w:rsidRPr="00CA75CE">
          <w:rPr>
            <w:rStyle w:val="Hyperlink"/>
            <w:u w:val="none"/>
          </w:rPr>
          <w:t>linkedin.com/in/</w:t>
        </w:r>
        <w:proofErr w:type="spellStart"/>
        <w:r w:rsidR="00D75D11" w:rsidRPr="00CA75CE">
          <w:rPr>
            <w:rStyle w:val="Hyperlink"/>
            <w:u w:val="none"/>
          </w:rPr>
          <w:t>Cfahrenfort</w:t>
        </w:r>
        <w:proofErr w:type="spellEnd"/>
      </w:hyperlink>
    </w:p>
    <w:p w14:paraId="31B8A58A" w14:textId="79825A95" w:rsidR="00CA75CE" w:rsidRPr="00CA75CE" w:rsidRDefault="00CA75CE" w:rsidP="00CA75CE">
      <w:pPr>
        <w:spacing w:before="120" w:after="0"/>
        <w:jc w:val="center"/>
        <w:rPr>
          <w:rStyle w:val="Hyperlink"/>
          <w:u w:val="none"/>
        </w:rPr>
      </w:pPr>
      <w:r>
        <w:rPr>
          <w:noProof/>
          <w:color w:val="2A7B88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4B833" wp14:editId="37C7447F">
                <wp:simplePos x="0" y="0"/>
                <wp:positionH relativeFrom="margin">
                  <wp:posOffset>-28575</wp:posOffset>
                </wp:positionH>
                <wp:positionV relativeFrom="paragraph">
                  <wp:posOffset>62230</wp:posOffset>
                </wp:positionV>
                <wp:extent cx="6905625" cy="0"/>
                <wp:effectExtent l="0" t="0" r="0" b="0"/>
                <wp:wrapNone/>
                <wp:docPr id="6005764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E84D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4.9pt" to="541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" strokecolor="#39a5b7 [3204]" strokeweight="1.5pt">
                <v:stroke joinstyle="miter"/>
                <w10:wrap anchorx="margin"/>
              </v:line>
            </w:pict>
          </mc:Fallback>
        </mc:AlternateContent>
      </w:r>
      <w:r w:rsidR="00FC3DBC" w:rsidRPr="00FC3DBC">
        <w:rPr>
          <w:color w:val="2A7B88" w:themeColor="accent1" w:themeShade="BF"/>
        </w:rPr>
        <w:t xml:space="preserve">Experienced salesperson with </w:t>
      </w:r>
      <w:r w:rsidR="00724BA3">
        <w:rPr>
          <w:color w:val="2A7B88" w:themeColor="accent1" w:themeShade="BF"/>
        </w:rPr>
        <w:t>a passion for innovation and technology. O</w:t>
      </w:r>
      <w:r w:rsidR="00FC3DBC" w:rsidRPr="00FC3DBC">
        <w:rPr>
          <w:color w:val="2A7B88" w:themeColor="accent1" w:themeShade="BF"/>
        </w:rPr>
        <w:t xml:space="preserve">ver 3 years of success in meeting revenue goals, building strong client relationships, and driving customer satisfaction. Proven ability to </w:t>
      </w:r>
      <w:r w:rsidR="00724BA3">
        <w:rPr>
          <w:color w:val="2A7B88" w:themeColor="accent1" w:themeShade="BF"/>
        </w:rPr>
        <w:t>succeed in roles involving,</w:t>
      </w:r>
      <w:r w:rsidR="00724BA3" w:rsidRPr="00FC3DBC">
        <w:rPr>
          <w:color w:val="2A7B88" w:themeColor="accent1" w:themeShade="BF"/>
        </w:rPr>
        <w:t xml:space="preserve"> inside</w:t>
      </w:r>
      <w:r w:rsidR="00FC3DBC" w:rsidRPr="00FC3DBC">
        <w:rPr>
          <w:color w:val="2A7B88" w:themeColor="accent1" w:themeShade="BF"/>
        </w:rPr>
        <w:t xml:space="preserve"> and outside sales, </w:t>
      </w:r>
      <w:r w:rsidR="00724BA3">
        <w:rPr>
          <w:color w:val="2A7B88" w:themeColor="accent1" w:themeShade="BF"/>
        </w:rPr>
        <w:t>marketing</w:t>
      </w:r>
      <w:r w:rsidR="00FC3DBC" w:rsidRPr="00FC3DBC">
        <w:rPr>
          <w:color w:val="2A7B88" w:themeColor="accent1" w:themeShade="BF"/>
        </w:rPr>
        <w:t xml:space="preserve">, </w:t>
      </w:r>
      <w:r w:rsidR="00724BA3">
        <w:rPr>
          <w:color w:val="2A7B88" w:themeColor="accent1" w:themeShade="BF"/>
        </w:rPr>
        <w:t>or</w:t>
      </w:r>
      <w:r w:rsidR="00FC3DBC" w:rsidRPr="00FC3DBC">
        <w:rPr>
          <w:color w:val="2A7B88" w:themeColor="accent1" w:themeShade="BF"/>
        </w:rPr>
        <w:t xml:space="preserve"> operations. Led a display revitalization project that resulted in a 20% increase in sales.</w:t>
      </w:r>
      <w:r w:rsidR="00724BA3">
        <w:rPr>
          <w:color w:val="2A7B88" w:themeColor="accent1" w:themeShade="BF"/>
        </w:rPr>
        <w:t xml:space="preserve"> Thrives in environments with cross functional teams.</w:t>
      </w:r>
    </w:p>
    <w:sdt>
      <w:sdtPr>
        <w:rPr>
          <w:u w:val="single"/>
        </w:rPr>
        <w:alias w:val="Education:"/>
        <w:tag w:val="Education:"/>
        <w:id w:val="807127995"/>
        <w:placeholder>
          <w:docPart w:val="F84D3E898FB644938C28683193210208"/>
        </w:placeholder>
        <w:temporary/>
        <w:showingPlcHdr/>
        <w15:appearance w15:val="hidden"/>
      </w:sdtPr>
      <w:sdtEndPr>
        <w:rPr>
          <w:u w:val="none"/>
        </w:rPr>
      </w:sdtEndPr>
      <w:sdtContent>
        <w:p w14:paraId="4FF61248" w14:textId="77777777" w:rsidR="00A949B9" w:rsidRDefault="00A949B9" w:rsidP="001D6F44">
          <w:pPr>
            <w:pStyle w:val="Heading1"/>
            <w:spacing w:before="120" w:after="0"/>
            <w:jc w:val="both"/>
          </w:pPr>
          <w:r>
            <w:t>Education</w:t>
          </w:r>
        </w:p>
      </w:sdtContent>
    </w:sdt>
    <w:p w14:paraId="2E2832B8" w14:textId="77777777" w:rsidR="00A949B9" w:rsidRDefault="00A949B9" w:rsidP="001D6F44">
      <w:pPr>
        <w:pStyle w:val="ListBullet"/>
        <w:spacing w:before="120" w:after="0"/>
        <w:jc w:val="both"/>
      </w:pPr>
      <w:r>
        <w:t xml:space="preserve">Sam Houston State University 2023-Spring 2025; </w:t>
      </w:r>
      <w:proofErr w:type="spellStart"/>
      <w:r>
        <w:t>Bachelor’s</w:t>
      </w:r>
      <w:proofErr w:type="spellEnd"/>
      <w:r>
        <w:t xml:space="preserve"> of Business Management, MIS minor</w:t>
      </w:r>
    </w:p>
    <w:p w14:paraId="572E7929" w14:textId="77777777" w:rsidR="00A949B9" w:rsidRDefault="00A949B9" w:rsidP="001D6F44">
      <w:pPr>
        <w:pStyle w:val="ListBullet"/>
        <w:spacing w:before="120" w:after="0"/>
        <w:jc w:val="both"/>
      </w:pPr>
      <w:r>
        <w:t>Lone Star College dual credit</w:t>
      </w:r>
      <w:r w:rsidRPr="0057661E">
        <w:t xml:space="preserve"> 20</w:t>
      </w:r>
      <w:r>
        <w:t>20</w:t>
      </w:r>
      <w:r w:rsidRPr="0057661E">
        <w:t>-</w:t>
      </w:r>
      <w:r>
        <w:t>2023;</w:t>
      </w:r>
      <w:r w:rsidRPr="00CA75CE">
        <w:t xml:space="preserve"> </w:t>
      </w:r>
      <w:r>
        <w:t>Associate of business</w:t>
      </w:r>
    </w:p>
    <w:p w14:paraId="576B71B5" w14:textId="123C932B" w:rsidR="00A949B9" w:rsidRDefault="00A949B9" w:rsidP="001D6F44">
      <w:pPr>
        <w:pStyle w:val="ListBullet"/>
        <w:spacing w:before="120" w:after="0"/>
        <w:jc w:val="both"/>
      </w:pPr>
      <w:r>
        <w:t>Current GPA: 4.00</w:t>
      </w:r>
    </w:p>
    <w:p w14:paraId="0DC572D8" w14:textId="4A2A64D7" w:rsidR="00D40C9F" w:rsidRDefault="00D40C9F" w:rsidP="001D6F44">
      <w:pPr>
        <w:pStyle w:val="Heading1"/>
        <w:spacing w:before="120" w:after="0"/>
        <w:jc w:val="both"/>
      </w:pPr>
      <w:r>
        <w:t>Detailed Work Experience</w:t>
      </w:r>
    </w:p>
    <w:p w14:paraId="7836EA24" w14:textId="4BA8D779" w:rsidR="001D6F44" w:rsidRDefault="001D6F44" w:rsidP="001D6F44">
      <w:pPr>
        <w:pStyle w:val="ListBullet"/>
        <w:numPr>
          <w:ilvl w:val="0"/>
          <w:numId w:val="13"/>
        </w:numPr>
        <w:spacing w:before="120" w:after="0"/>
        <w:jc w:val="both"/>
        <w:rPr>
          <w:b/>
          <w:bCs/>
        </w:rPr>
      </w:pPr>
      <w:r>
        <w:rPr>
          <w:b/>
          <w:bCs/>
        </w:rPr>
        <w:t>Interviewer at Fresh Prints Oct 2024-Current</w:t>
      </w:r>
    </w:p>
    <w:p w14:paraId="1BE4279A" w14:textId="3151EE63" w:rsidR="001D6F44" w:rsidRDefault="001D6F44" w:rsidP="001D6F44">
      <w:pPr>
        <w:pStyle w:val="ListBullet"/>
        <w:numPr>
          <w:ilvl w:val="0"/>
          <w:numId w:val="0"/>
        </w:numPr>
        <w:spacing w:before="120" w:after="0"/>
        <w:ind w:left="324" w:firstLine="54"/>
        <w:jc w:val="both"/>
      </w:pPr>
      <w:r w:rsidRPr="001D6F44">
        <w:t xml:space="preserve">As an interviewer at Fresh Prints, I prepare relevant interview questions, review applications, and lead structured interviews to assess candidates' skills and cultural fit. I also evaluate how well they align with the company's values and team dynamics. Maintaining professionalism throughout the process is key, and I provide feedback to both the hiring team and, when appropriate, the candidates. Collaboration with other interviewers </w:t>
      </w:r>
      <w:r w:rsidR="009851AD">
        <w:t>helps to ensure</w:t>
      </w:r>
      <w:r w:rsidRPr="001D6F44">
        <w:t xml:space="preserve"> informed hiring decisions.</w:t>
      </w:r>
    </w:p>
    <w:p w14:paraId="51DDE255" w14:textId="77777777" w:rsidR="001D6F44" w:rsidRDefault="001D6F44" w:rsidP="001D6F44">
      <w:pPr>
        <w:pStyle w:val="ListBullet"/>
        <w:numPr>
          <w:ilvl w:val="0"/>
          <w:numId w:val="0"/>
        </w:numPr>
        <w:spacing w:before="120" w:after="0"/>
        <w:ind w:left="324" w:firstLine="54"/>
        <w:jc w:val="both"/>
      </w:pPr>
    </w:p>
    <w:p w14:paraId="6AD386BB" w14:textId="5A8C6685" w:rsidR="00D40C9F" w:rsidRPr="00A46DC5" w:rsidRDefault="00C63546" w:rsidP="001D6F44">
      <w:pPr>
        <w:pStyle w:val="ListBullet"/>
        <w:numPr>
          <w:ilvl w:val="0"/>
          <w:numId w:val="13"/>
        </w:numPr>
        <w:spacing w:before="120" w:after="0"/>
        <w:jc w:val="both"/>
        <w:rPr>
          <w:b/>
          <w:bCs/>
        </w:rPr>
      </w:pPr>
      <w:r w:rsidRPr="00C63546">
        <w:rPr>
          <w:b/>
          <w:bCs/>
        </w:rPr>
        <w:t>Summer</w:t>
      </w:r>
      <w:r>
        <w:rPr>
          <w:b/>
          <w:bCs/>
        </w:rPr>
        <w:t xml:space="preserve"> </w:t>
      </w:r>
      <w:r w:rsidRPr="00C63546">
        <w:rPr>
          <w:b/>
          <w:bCs/>
        </w:rPr>
        <w:t>Supply Chain/Operations/Sales/Business Intern at Reec</w:t>
      </w:r>
      <w:r>
        <w:rPr>
          <w:b/>
          <w:bCs/>
        </w:rPr>
        <w:t xml:space="preserve">e USA </w:t>
      </w:r>
      <w:r w:rsidR="00D40C9F" w:rsidRPr="00A46DC5">
        <w:rPr>
          <w:b/>
          <w:bCs/>
        </w:rPr>
        <w:t>May 2024-Aug 2024</w:t>
      </w:r>
    </w:p>
    <w:p w14:paraId="4FE4B1F6" w14:textId="77777777" w:rsidR="00D40C9F" w:rsidRDefault="00D40C9F" w:rsidP="001D6F44">
      <w:pPr>
        <w:pStyle w:val="ListBullet"/>
        <w:numPr>
          <w:ilvl w:val="0"/>
          <w:numId w:val="0"/>
        </w:numPr>
        <w:spacing w:before="120" w:after="0"/>
        <w:ind w:left="360" w:firstLine="360"/>
        <w:jc w:val="both"/>
      </w:pPr>
      <w:r>
        <w:t>As a summer intern at Reece USA, I was placed into a varying role which focused on warehouse management, counter sales, and inside sales. The internship was split into three, three-week sections which each delved into these roles. I was located at our plumbing branch in Bryan, Texas.</w:t>
      </w:r>
    </w:p>
    <w:p w14:paraId="138C184A" w14:textId="77777777" w:rsidR="00D40C9F" w:rsidRDefault="00D40C9F" w:rsidP="001D6F44">
      <w:pPr>
        <w:pStyle w:val="ListBullet"/>
        <w:numPr>
          <w:ilvl w:val="0"/>
          <w:numId w:val="0"/>
        </w:numPr>
        <w:spacing w:before="120" w:after="0"/>
        <w:ind w:left="306"/>
        <w:jc w:val="both"/>
      </w:pPr>
    </w:p>
    <w:p w14:paraId="008C9445" w14:textId="77777777" w:rsidR="00D40C9F" w:rsidRDefault="00D40C9F" w:rsidP="001D6F44">
      <w:pPr>
        <w:pStyle w:val="ListBullet"/>
        <w:numPr>
          <w:ilvl w:val="0"/>
          <w:numId w:val="0"/>
        </w:numPr>
        <w:spacing w:before="120" w:after="0"/>
        <w:ind w:left="306"/>
        <w:jc w:val="both"/>
      </w:pPr>
      <w:r>
        <w:t>During my time in the warehouse, I learned about the items we stocked, how we organized our warehouse, kept track of stock, and managed our inventory. I also learned how to keep up with our auto restocking system, and used multiple skills from my operations management class to help optimize our reorder points. I also was responsible for placing orders, transfers, and receiving our freight and other shipments. Overall, in this warehouse role I learned all aspects of the warehouse, from entry level, to warehouse management.</w:t>
      </w:r>
    </w:p>
    <w:p w14:paraId="2C20D630" w14:textId="77777777" w:rsidR="00D40C9F" w:rsidRDefault="00D40C9F" w:rsidP="001D6F44">
      <w:pPr>
        <w:pStyle w:val="ListBullet"/>
        <w:numPr>
          <w:ilvl w:val="0"/>
          <w:numId w:val="0"/>
        </w:numPr>
        <w:spacing w:before="120" w:after="0"/>
        <w:ind w:left="306"/>
        <w:jc w:val="both"/>
      </w:pPr>
      <w:r>
        <w:t xml:space="preserve"> </w:t>
      </w:r>
    </w:p>
    <w:p w14:paraId="02C5AEFB" w14:textId="77777777" w:rsidR="00D40C9F" w:rsidRDefault="00D40C9F" w:rsidP="001D6F44">
      <w:pPr>
        <w:pStyle w:val="ListBullet"/>
        <w:numPr>
          <w:ilvl w:val="0"/>
          <w:numId w:val="0"/>
        </w:numPr>
        <w:spacing w:before="120" w:after="0"/>
        <w:ind w:left="306"/>
        <w:jc w:val="both"/>
      </w:pPr>
      <w:r>
        <w:t>Next, I was moved into a position in counter sales. Counter sales was very customer oriented. I learned how to use our POS system, answer phones, and make small talk with customers. I also learned how to quickly and effectively pull orders. My favorite part of this section was getting to better know our customers.</w:t>
      </w:r>
    </w:p>
    <w:p w14:paraId="74D6935B" w14:textId="77777777" w:rsidR="00D40C9F" w:rsidRDefault="00D40C9F" w:rsidP="001D6F44">
      <w:pPr>
        <w:pStyle w:val="ListBullet"/>
        <w:numPr>
          <w:ilvl w:val="0"/>
          <w:numId w:val="0"/>
        </w:numPr>
        <w:spacing w:before="120" w:after="0"/>
        <w:ind w:left="306"/>
        <w:jc w:val="both"/>
      </w:pPr>
    </w:p>
    <w:p w14:paraId="66E00D25" w14:textId="66C88735" w:rsidR="00D40C9F" w:rsidRDefault="00D40C9F" w:rsidP="001D6F44">
      <w:pPr>
        <w:pStyle w:val="ListBullet"/>
        <w:numPr>
          <w:ilvl w:val="0"/>
          <w:numId w:val="0"/>
        </w:numPr>
        <w:spacing w:before="120" w:after="0"/>
        <w:ind w:left="306"/>
        <w:jc w:val="both"/>
      </w:pPr>
      <w:r>
        <w:t xml:space="preserve">My final position was inside sales. Inside sales </w:t>
      </w:r>
      <w:r w:rsidR="003D2D3D">
        <w:t>focused on</w:t>
      </w:r>
      <w:r>
        <w:t xml:space="preserve"> using salesforce</w:t>
      </w:r>
      <w:r w:rsidR="003D2D3D">
        <w:t xml:space="preserve"> to check leads, </w:t>
      </w:r>
      <w:r>
        <w:t>call</w:t>
      </w:r>
      <w:r w:rsidR="003D2D3D">
        <w:t>ing</w:t>
      </w:r>
      <w:r>
        <w:t xml:space="preserve"> potential new clients as well as current clients who had not made a purchase for a while. I often had to cold call clients and mock up quotes to compare pricing to their current suppliers. Often times I had to get permission from my manager for special competitive pricing in order to win them over. Overall, my favorite part of this section was when I won a new client over.</w:t>
      </w:r>
    </w:p>
    <w:p w14:paraId="3C654026" w14:textId="77777777" w:rsidR="00D40C9F" w:rsidRDefault="00D40C9F" w:rsidP="001D6F44">
      <w:pPr>
        <w:pStyle w:val="ListBullet"/>
        <w:numPr>
          <w:ilvl w:val="0"/>
          <w:numId w:val="0"/>
        </w:numPr>
        <w:spacing w:before="120" w:after="0"/>
        <w:ind w:left="306"/>
        <w:jc w:val="both"/>
      </w:pPr>
    </w:p>
    <w:p w14:paraId="135AC760" w14:textId="77777777" w:rsidR="00D40C9F" w:rsidRPr="00B01E2E" w:rsidRDefault="00D40C9F" w:rsidP="001D6F44">
      <w:pPr>
        <w:pStyle w:val="ListBullet"/>
        <w:numPr>
          <w:ilvl w:val="0"/>
          <w:numId w:val="0"/>
        </w:numPr>
        <w:spacing w:before="120" w:after="0"/>
        <w:ind w:left="306"/>
        <w:jc w:val="both"/>
      </w:pPr>
      <w:r>
        <w:t>I also had to complete a project which improved our business while I was in this internship. My project was replacing our previous product displays with our new corporate mandated displays. After installation, we noticed a 20% increase in overall sales from those walls.</w:t>
      </w:r>
    </w:p>
    <w:p w14:paraId="1C9F71FD" w14:textId="2ECAD60F" w:rsidR="00D40C9F" w:rsidRDefault="00D40C9F" w:rsidP="001D6F44">
      <w:pPr>
        <w:pStyle w:val="ListBullet"/>
        <w:numPr>
          <w:ilvl w:val="0"/>
          <w:numId w:val="13"/>
        </w:numPr>
        <w:spacing w:before="120" w:after="0"/>
        <w:jc w:val="both"/>
      </w:pPr>
      <w:r w:rsidRPr="00A46DC5">
        <w:rPr>
          <w:b/>
          <w:bCs/>
        </w:rPr>
        <w:lastRenderedPageBreak/>
        <w:t xml:space="preserve">Campus Manager </w:t>
      </w:r>
      <w:r w:rsidR="001D6F44">
        <w:rPr>
          <w:b/>
          <w:bCs/>
        </w:rPr>
        <w:t>at</w:t>
      </w:r>
      <w:r w:rsidRPr="00A46DC5">
        <w:rPr>
          <w:b/>
          <w:bCs/>
        </w:rPr>
        <w:t xml:space="preserve"> Fresh Prints Jan. 2024-current</w:t>
      </w:r>
    </w:p>
    <w:p w14:paraId="2BE4AEA9" w14:textId="041DA073" w:rsidR="00D40C9F" w:rsidRDefault="00D40C9F" w:rsidP="001D6F44">
      <w:pPr>
        <w:pStyle w:val="ListBullet"/>
        <w:numPr>
          <w:ilvl w:val="0"/>
          <w:numId w:val="0"/>
        </w:numPr>
        <w:spacing w:before="120" w:after="0"/>
        <w:ind w:left="306" w:firstLine="360"/>
        <w:jc w:val="both"/>
      </w:pPr>
      <w:r>
        <w:t xml:space="preserve">As a Campus Manager at Fresh Prints, I have a varying role in sales. I am responsible for prospecting new clients and selling them on the ideas of custom merchandise. In this position I am responsible for managing the entire sales process from start to finish, which includes prospecting clients, </w:t>
      </w:r>
      <w:r w:rsidR="00B458EB">
        <w:t>working with the design team</w:t>
      </w:r>
      <w:r>
        <w:t>, selecting garments, overseeing manufacturing and production, and ensuring that orders are shipped on time. This position pertains to B2B sales as well as B2C sales. A key responsibility of my role is meeting deadlines and ensuring that orders are completed to the highest standards. To ensure this, I work with a team of designers and production staff. In order to start this role, I went through a two-week sales training which helped prepare me for all aspects of sales, marketing, and customer communication.</w:t>
      </w:r>
    </w:p>
    <w:p w14:paraId="2658C33E" w14:textId="02BE15D7" w:rsidR="00D40C9F" w:rsidRDefault="00D40C9F" w:rsidP="001D6F44">
      <w:pPr>
        <w:pStyle w:val="ListBullet"/>
        <w:numPr>
          <w:ilvl w:val="0"/>
          <w:numId w:val="13"/>
        </w:numPr>
        <w:spacing w:before="120" w:after="0"/>
        <w:jc w:val="both"/>
      </w:pPr>
      <w:r w:rsidRPr="006F61C4">
        <w:rPr>
          <w:b/>
          <w:bCs/>
        </w:rPr>
        <w:t xml:space="preserve">Running </w:t>
      </w:r>
      <w:r w:rsidR="00E15619">
        <w:rPr>
          <w:b/>
          <w:bCs/>
        </w:rPr>
        <w:t xml:space="preserve">a </w:t>
      </w:r>
      <w:r w:rsidRPr="006F61C4">
        <w:rPr>
          <w:b/>
          <w:bCs/>
        </w:rPr>
        <w:t>golf equipment sales business 2021-current</w:t>
      </w:r>
    </w:p>
    <w:p w14:paraId="3646F24C" w14:textId="276F38FD" w:rsidR="00D40C9F" w:rsidRDefault="00D40C9F" w:rsidP="001D6F44">
      <w:pPr>
        <w:pStyle w:val="ListBullet"/>
        <w:numPr>
          <w:ilvl w:val="0"/>
          <w:numId w:val="0"/>
        </w:numPr>
        <w:spacing w:before="120" w:after="0"/>
        <w:ind w:left="306" w:firstLine="360"/>
        <w:jc w:val="both"/>
      </w:pPr>
      <w:r>
        <w:t>I currently operate a golf equipment business which specializes in used equipment and club repair. I</w:t>
      </w:r>
      <w:r w:rsidR="00CA75CE">
        <w:t xml:space="preserve"> mainly</w:t>
      </w:r>
      <w:r>
        <w:t xml:space="preserve"> operate this business through online platforms such as eBay as well as Facebook Marketplace. My countless connections to golfers who have referred their</w:t>
      </w:r>
      <w:r w:rsidR="00E15619">
        <w:t xml:space="preserve"> peers</w:t>
      </w:r>
      <w:r>
        <w:t xml:space="preserve"> to </w:t>
      </w:r>
      <w:r w:rsidR="00627F0B">
        <w:t xml:space="preserve">me </w:t>
      </w:r>
      <w:r>
        <w:t>has allowed my business to flourish both online and in person. My clients spread the word of my quality of work,</w:t>
      </w:r>
      <w:r w:rsidR="00627F0B">
        <w:t xml:space="preserve"> pricing,</w:t>
      </w:r>
      <w:r>
        <w:t xml:space="preserve"> honesty</w:t>
      </w:r>
      <w:r w:rsidR="00627F0B">
        <w:t>,</w:t>
      </w:r>
      <w:r>
        <w:t xml:space="preserve"> and reliability</w:t>
      </w:r>
      <w:r w:rsidR="00627F0B">
        <w:t>.</w:t>
      </w:r>
    </w:p>
    <w:p w14:paraId="42EFE7FB" w14:textId="77777777" w:rsidR="00CA75CE" w:rsidRPr="00CA75CE" w:rsidRDefault="00CA75CE" w:rsidP="001D6F44">
      <w:pPr>
        <w:pStyle w:val="Heading1"/>
        <w:spacing w:before="120" w:after="0"/>
        <w:jc w:val="both"/>
        <w:rPr>
          <w:szCs w:val="28"/>
        </w:rPr>
      </w:pPr>
      <w:r w:rsidRPr="00CA75CE">
        <w:rPr>
          <w:szCs w:val="28"/>
        </w:rPr>
        <w:t>Skills &amp; Abilities</w:t>
      </w:r>
    </w:p>
    <w:p w14:paraId="08A35A62" w14:textId="77777777" w:rsidR="00CA75CE" w:rsidRPr="00CA75CE" w:rsidRDefault="00CA75CE" w:rsidP="001D6F44">
      <w:pPr>
        <w:pStyle w:val="ListBullet"/>
        <w:spacing w:before="120" w:after="0"/>
        <w:ind w:left="302"/>
        <w:jc w:val="both"/>
      </w:pPr>
      <w:r w:rsidRPr="00CA75CE">
        <w:t>Well-spoken, friendly and presentable</w:t>
      </w:r>
    </w:p>
    <w:p w14:paraId="7DCF1F0A" w14:textId="77777777" w:rsidR="00CA75CE" w:rsidRPr="00CA75CE" w:rsidRDefault="00CA75CE" w:rsidP="001D6F44">
      <w:pPr>
        <w:pStyle w:val="ListBullet"/>
        <w:spacing w:after="0"/>
        <w:ind w:left="302"/>
        <w:jc w:val="both"/>
      </w:pPr>
      <w:r w:rsidRPr="00CA75CE">
        <w:t>Honest and reliable</w:t>
      </w:r>
      <w:r w:rsidRPr="00CA75CE">
        <w:tab/>
      </w:r>
    </w:p>
    <w:p w14:paraId="0DE6C0BE" w14:textId="77777777" w:rsidR="00CA75CE" w:rsidRPr="00CA75CE" w:rsidRDefault="00CA75CE" w:rsidP="001D6F44">
      <w:pPr>
        <w:pStyle w:val="ListBullet"/>
        <w:spacing w:after="0"/>
        <w:ind w:left="302"/>
        <w:jc w:val="both"/>
      </w:pPr>
      <w:r w:rsidRPr="00CA75CE">
        <w:t>Motivated and enthusiastic</w:t>
      </w:r>
    </w:p>
    <w:p w14:paraId="687CE11C" w14:textId="77777777" w:rsidR="00CA75CE" w:rsidRPr="00CA75CE" w:rsidRDefault="00CA75CE" w:rsidP="001D6F44">
      <w:pPr>
        <w:pStyle w:val="ListBullet"/>
        <w:spacing w:after="0"/>
        <w:ind w:left="302"/>
        <w:jc w:val="both"/>
      </w:pPr>
      <w:r w:rsidRPr="00CA75CE">
        <w:t>Diligent and responsible</w:t>
      </w:r>
    </w:p>
    <w:p w14:paraId="19D4CFD5" w14:textId="7F12CDDF" w:rsidR="00CA75CE" w:rsidRPr="00CA75CE" w:rsidRDefault="00CA75CE" w:rsidP="001D6F44">
      <w:pPr>
        <w:pStyle w:val="ListBullet"/>
        <w:spacing w:after="0"/>
        <w:ind w:left="302"/>
        <w:jc w:val="both"/>
      </w:pPr>
      <w:r w:rsidRPr="00CA75CE">
        <w:t>Proficient in Microsoft Word, Excel, PowerPoint</w:t>
      </w:r>
      <w:r w:rsidR="00627F0B">
        <w:t>, Access</w:t>
      </w:r>
      <w:r w:rsidRPr="00CA75CE">
        <w:t xml:space="preserve"> and Outlook</w:t>
      </w:r>
    </w:p>
    <w:p w14:paraId="1435DDFF" w14:textId="21A68107" w:rsidR="00CA75CE" w:rsidRPr="00CA75CE" w:rsidRDefault="00627F0B" w:rsidP="001D6F44">
      <w:pPr>
        <w:pStyle w:val="ListBullet"/>
        <w:spacing w:after="0"/>
        <w:ind w:left="302"/>
        <w:jc w:val="both"/>
      </w:pPr>
      <w:r w:rsidRPr="00627F0B">
        <w:t>Equally effective as a team leader or collaborative team member.</w:t>
      </w:r>
    </w:p>
    <w:p w14:paraId="3F4B32FD" w14:textId="0BB0A916" w:rsidR="00CA75CE" w:rsidRDefault="00CA75CE" w:rsidP="001D6F44">
      <w:pPr>
        <w:pStyle w:val="ListBullet"/>
        <w:spacing w:after="0"/>
        <w:ind w:left="302"/>
        <w:jc w:val="both"/>
      </w:pPr>
      <w:r w:rsidRPr="00CA75CE">
        <w:t>Tenacious, driven</w:t>
      </w:r>
      <w:r w:rsidR="00627F0B">
        <w:t>,</w:t>
      </w:r>
      <w:r w:rsidRPr="00CA75CE">
        <w:t xml:space="preserve"> and confident public speaker</w:t>
      </w:r>
    </w:p>
    <w:p w14:paraId="067684DF" w14:textId="14453D3E" w:rsidR="00E76746" w:rsidRDefault="00730E35" w:rsidP="001D6F44">
      <w:pPr>
        <w:pStyle w:val="Heading1"/>
        <w:spacing w:before="120" w:after="0"/>
        <w:jc w:val="both"/>
      </w:pPr>
      <w:r>
        <w:t>Accomplishments</w:t>
      </w:r>
    </w:p>
    <w:p w14:paraId="2C827462" w14:textId="0942E781" w:rsidR="0023736E" w:rsidRDefault="0023736E" w:rsidP="001D6F44">
      <w:pPr>
        <w:pStyle w:val="ListBullet"/>
        <w:spacing w:before="120" w:after="0"/>
        <w:jc w:val="both"/>
      </w:pPr>
      <w:r>
        <w:t>Sam Houston State University President</w:t>
      </w:r>
      <w:r w:rsidR="00A46DC5">
        <w:t>’s and Dean’s</w:t>
      </w:r>
      <w:r>
        <w:t xml:space="preserve"> List (Fall 2023)</w:t>
      </w:r>
      <w:r w:rsidR="00A46DC5">
        <w:t xml:space="preserve"> (Spring 2024)</w:t>
      </w:r>
    </w:p>
    <w:p w14:paraId="4F3E76BF" w14:textId="147A224C" w:rsidR="00E76746" w:rsidRDefault="00E76746" w:rsidP="001D6F44">
      <w:pPr>
        <w:pStyle w:val="ListBullet"/>
        <w:spacing w:before="120" w:after="0"/>
        <w:jc w:val="both"/>
      </w:pPr>
      <w:r w:rsidRPr="00E76746">
        <w:t>Lone Star College Montgomery President’s List (</w:t>
      </w:r>
      <w:r w:rsidR="0069744D">
        <w:t xml:space="preserve">Fall </w:t>
      </w:r>
      <w:r w:rsidRPr="00E76746">
        <w:t>20</w:t>
      </w:r>
      <w:r w:rsidR="0069744D">
        <w:t>22</w:t>
      </w:r>
      <w:r w:rsidRPr="00E76746">
        <w:t>)</w:t>
      </w:r>
      <w:r w:rsidR="00B45DFE">
        <w:t xml:space="preserve">, </w:t>
      </w:r>
      <w:r w:rsidR="00B45DFE" w:rsidRPr="00B45DFE">
        <w:t>(Spring 2022), (Fall 2021), (Spring 2021)</w:t>
      </w:r>
    </w:p>
    <w:p w14:paraId="605CD5C0" w14:textId="1E78C45B" w:rsidR="002F579E" w:rsidRDefault="002F579E" w:rsidP="001D6F44">
      <w:pPr>
        <w:pStyle w:val="ListBullet"/>
        <w:spacing w:before="120" w:after="0"/>
        <w:jc w:val="both"/>
      </w:pPr>
      <w:r>
        <w:t xml:space="preserve">Charter </w:t>
      </w:r>
      <w:r w:rsidR="008A01FC">
        <w:t>M</w:t>
      </w:r>
      <w:r>
        <w:t>ember of Walker County LEO Club</w:t>
      </w:r>
    </w:p>
    <w:p w14:paraId="355ED5C7" w14:textId="14B796DF" w:rsidR="001A14F9" w:rsidRDefault="000A6EBB" w:rsidP="001D6F44">
      <w:pPr>
        <w:pStyle w:val="Heading1"/>
        <w:spacing w:before="120" w:after="0"/>
        <w:jc w:val="both"/>
      </w:pPr>
      <w:r>
        <w:t>Leadership</w:t>
      </w:r>
      <w:r w:rsidR="001A14F9" w:rsidRPr="001A14F9">
        <w:t xml:space="preserve"> </w:t>
      </w:r>
    </w:p>
    <w:p w14:paraId="0D113B5D" w14:textId="6B22248E" w:rsidR="00AF1B5C" w:rsidRPr="00CA75CE" w:rsidRDefault="00AF1B5C" w:rsidP="001D6F44">
      <w:pPr>
        <w:pStyle w:val="ListBullet"/>
        <w:spacing w:before="120" w:after="0"/>
        <w:jc w:val="both"/>
      </w:pPr>
      <w:proofErr w:type="spellStart"/>
      <w:r w:rsidRPr="00CA75CE">
        <w:t>SHSU</w:t>
      </w:r>
      <w:proofErr w:type="spellEnd"/>
      <w:r w:rsidRPr="00CA75CE">
        <w:t xml:space="preserve"> Freshmen Leadership Program 2023</w:t>
      </w:r>
    </w:p>
    <w:p w14:paraId="619AD6A8" w14:textId="5562B666" w:rsidR="0065624E" w:rsidRPr="00CA75CE" w:rsidRDefault="00E71D6F" w:rsidP="001D6F44">
      <w:pPr>
        <w:pStyle w:val="ListBullet"/>
        <w:spacing w:before="120" w:after="0"/>
        <w:jc w:val="both"/>
      </w:pPr>
      <w:r w:rsidRPr="00CA75CE">
        <w:t xml:space="preserve">Student youth ministry </w:t>
      </w:r>
      <w:r w:rsidR="00595519" w:rsidRPr="00CA75CE">
        <w:t>leader</w:t>
      </w:r>
      <w:r w:rsidRPr="00CA75CE">
        <w:t xml:space="preserve"> and camp counselor at First Baptist Huntsville Church. 2023-present </w:t>
      </w:r>
    </w:p>
    <w:p w14:paraId="15391846" w14:textId="0309BD5E" w:rsidR="00C7037A" w:rsidRPr="00CA75CE" w:rsidRDefault="00C7037A" w:rsidP="001D6F44">
      <w:pPr>
        <w:pStyle w:val="ListBullet"/>
        <w:spacing w:before="120" w:after="0"/>
        <w:jc w:val="both"/>
      </w:pPr>
      <w:r w:rsidRPr="00CA75CE">
        <w:t>Camp Counselor</w:t>
      </w:r>
      <w:r w:rsidR="00E0202F" w:rsidRPr="00CA75CE">
        <w:t xml:space="preserve"> at Camp Olympia</w:t>
      </w:r>
      <w:r w:rsidRPr="00CA75CE">
        <w:t>, 2023</w:t>
      </w:r>
      <w:r w:rsidR="001142FD" w:rsidRPr="00CA75CE">
        <w:t>-present</w:t>
      </w:r>
    </w:p>
    <w:p w14:paraId="7FD4ED3F" w14:textId="3940F635" w:rsidR="00C7037A" w:rsidRPr="00CA75CE" w:rsidRDefault="00C7037A" w:rsidP="001D6F44">
      <w:pPr>
        <w:pStyle w:val="ListBullet"/>
        <w:spacing w:before="120" w:after="0"/>
        <w:jc w:val="both"/>
      </w:pPr>
      <w:r w:rsidRPr="00CA75CE">
        <w:t>Director of Projects in the Walker County LEO Club. 2019-2020</w:t>
      </w:r>
    </w:p>
    <w:p w14:paraId="6CAB188C" w14:textId="7AD9922A" w:rsidR="00881938" w:rsidRDefault="001526DA" w:rsidP="001D6F44">
      <w:pPr>
        <w:pStyle w:val="Heading1"/>
        <w:spacing w:before="120" w:after="0"/>
        <w:jc w:val="both"/>
      </w:pPr>
      <w:r>
        <w:t>Extra-Curricular Activities</w:t>
      </w:r>
    </w:p>
    <w:p w14:paraId="07C95743" w14:textId="35F34A7D" w:rsidR="00881938" w:rsidRDefault="00881938" w:rsidP="001D6F44">
      <w:pPr>
        <w:pStyle w:val="ListBullet"/>
        <w:spacing w:before="120" w:after="0"/>
        <w:jc w:val="both"/>
      </w:pPr>
      <w:r>
        <w:t>Alpha Lambda Delta Honors Society</w:t>
      </w:r>
    </w:p>
    <w:p w14:paraId="696D3510" w14:textId="52255E82" w:rsidR="003764B5" w:rsidRDefault="008A583E" w:rsidP="001D6F44">
      <w:pPr>
        <w:pStyle w:val="ListBullet"/>
        <w:spacing w:before="120" w:after="0"/>
        <w:jc w:val="both"/>
      </w:pPr>
      <w:proofErr w:type="spellStart"/>
      <w:r>
        <w:t>SHSU</w:t>
      </w:r>
      <w:proofErr w:type="spellEnd"/>
      <w:r>
        <w:t xml:space="preserve"> Student Alumni Association</w:t>
      </w:r>
    </w:p>
    <w:p w14:paraId="1004CAD0" w14:textId="0D5C5830" w:rsidR="008A583E" w:rsidRDefault="008A583E" w:rsidP="001D6F44">
      <w:pPr>
        <w:pStyle w:val="ListBullet"/>
        <w:spacing w:before="120" w:after="0"/>
        <w:jc w:val="both"/>
      </w:pPr>
      <w:r>
        <w:t>The Investment Club</w:t>
      </w:r>
      <w:r w:rsidR="00575AD7">
        <w:t xml:space="preserve"> &amp; </w:t>
      </w:r>
      <w:r>
        <w:t>Collegiate Entrepreneurs Organization</w:t>
      </w:r>
    </w:p>
    <w:p w14:paraId="627ABBE4" w14:textId="3FEE2A01" w:rsidR="00F6742D" w:rsidRDefault="00F6742D" w:rsidP="001D6F44">
      <w:pPr>
        <w:pStyle w:val="ListBullet"/>
        <w:spacing w:before="120" w:after="0"/>
        <w:jc w:val="both"/>
      </w:pPr>
      <w:r>
        <w:t>Society of Human Resource Management</w:t>
      </w:r>
    </w:p>
    <w:p w14:paraId="175C17E0" w14:textId="398FB059" w:rsidR="008A583E" w:rsidRDefault="008A583E" w:rsidP="001D6F44">
      <w:pPr>
        <w:pStyle w:val="ListBullet"/>
        <w:jc w:val="both"/>
      </w:pPr>
      <w:r>
        <w:t>Community Service</w:t>
      </w:r>
      <w:r w:rsidR="00A46DC5">
        <w:t>;</w:t>
      </w:r>
      <w:r>
        <w:t xml:space="preserve"> </w:t>
      </w:r>
      <w:r w:rsidR="001142FD">
        <w:t xml:space="preserve">over </w:t>
      </w:r>
      <w:r w:rsidR="00A46DC5">
        <w:t>3</w:t>
      </w:r>
      <w:r>
        <w:t xml:space="preserve">00 hours </w:t>
      </w:r>
      <w:r w:rsidR="001142FD">
        <w:t xml:space="preserve">the </w:t>
      </w:r>
      <w:r>
        <w:t>past 5 years</w:t>
      </w:r>
    </w:p>
    <w:p w14:paraId="15154351" w14:textId="691E2742" w:rsidR="002C053D" w:rsidRDefault="002C053D" w:rsidP="001D6F44">
      <w:pPr>
        <w:pStyle w:val="ListBullet"/>
        <w:jc w:val="both"/>
      </w:pPr>
      <w:r>
        <w:t xml:space="preserve">Golf </w:t>
      </w:r>
    </w:p>
    <w:p w14:paraId="0DFDC22F" w14:textId="06448FE1" w:rsidR="00A46DC5" w:rsidRDefault="00A46DC5" w:rsidP="001D6F44">
      <w:pPr>
        <w:pStyle w:val="ListBullet"/>
        <w:jc w:val="both"/>
      </w:pPr>
      <w:r>
        <w:t>Fishing</w:t>
      </w:r>
    </w:p>
    <w:sectPr w:rsidR="00A46DC5" w:rsidSect="00115FD7">
      <w:footerReference w:type="default" r:id="rId10"/>
      <w:headerReference w:type="first" r:id="rId11"/>
      <w:pgSz w:w="12240" w:h="15840"/>
      <w:pgMar w:top="720" w:right="720" w:bottom="720" w:left="720" w:header="54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A5600" w14:textId="77777777" w:rsidR="00D900A1" w:rsidRDefault="00D900A1">
      <w:pPr>
        <w:spacing w:after="0"/>
      </w:pPr>
      <w:r>
        <w:separator/>
      </w:r>
    </w:p>
  </w:endnote>
  <w:endnote w:type="continuationSeparator" w:id="0">
    <w:p w14:paraId="4377CE89" w14:textId="77777777" w:rsidR="00D900A1" w:rsidRDefault="00D900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5AD3B" w14:textId="77777777" w:rsidR="009D69D7" w:rsidRDefault="009D69D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075B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19406" w14:textId="77777777" w:rsidR="00D900A1" w:rsidRDefault="00D900A1">
      <w:pPr>
        <w:spacing w:after="0"/>
      </w:pPr>
      <w:r>
        <w:separator/>
      </w:r>
    </w:p>
  </w:footnote>
  <w:footnote w:type="continuationSeparator" w:id="0">
    <w:p w14:paraId="3E1F4227" w14:textId="77777777" w:rsidR="00D900A1" w:rsidRDefault="00D900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82550" w14:textId="3ED497A8" w:rsidR="00323A23" w:rsidRDefault="00B1611F" w:rsidP="00112132">
    <w:pPr>
      <w:rPr>
        <w:rStyle w:val="Hyperlink"/>
        <w:u w:val="none"/>
      </w:rPr>
    </w:pPr>
    <w:r>
      <w:rPr>
        <w:rStyle w:val="Hyperlink"/>
        <w:u w:val="none"/>
      </w:rPr>
      <w:t>December</w:t>
    </w:r>
    <w:r w:rsidR="00881938">
      <w:rPr>
        <w:rStyle w:val="Hyperlink"/>
        <w:u w:val="none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43EF2F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060717"/>
    <w:multiLevelType w:val="hybridMultilevel"/>
    <w:tmpl w:val="11F06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307AA3"/>
    <w:multiLevelType w:val="hybridMultilevel"/>
    <w:tmpl w:val="1C2AE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306"/>
        </w:tabs>
        <w:ind w:left="30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4" w15:restartNumberingAfterBreak="0">
    <w:nsid w:val="11C90F78"/>
    <w:multiLevelType w:val="hybridMultilevel"/>
    <w:tmpl w:val="3A2E3F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58818B8"/>
    <w:multiLevelType w:val="hybridMultilevel"/>
    <w:tmpl w:val="0D889C2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FC55095"/>
    <w:multiLevelType w:val="hybridMultilevel"/>
    <w:tmpl w:val="748C8A92"/>
    <w:lvl w:ilvl="0" w:tplc="D842FF88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E296E"/>
    <w:multiLevelType w:val="hybridMultilevel"/>
    <w:tmpl w:val="49F24FD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3AD07AF"/>
    <w:multiLevelType w:val="hybridMultilevel"/>
    <w:tmpl w:val="D262949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BA074AB"/>
    <w:multiLevelType w:val="hybridMultilevel"/>
    <w:tmpl w:val="497688F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572D3143"/>
    <w:multiLevelType w:val="hybridMultilevel"/>
    <w:tmpl w:val="1D9C3A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2617B88"/>
    <w:multiLevelType w:val="hybridMultilevel"/>
    <w:tmpl w:val="C970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 w16cid:durableId="1031688123">
    <w:abstractNumId w:val="3"/>
  </w:num>
  <w:num w:numId="2" w16cid:durableId="106629189">
    <w:abstractNumId w:val="12"/>
  </w:num>
  <w:num w:numId="3" w16cid:durableId="1742362152">
    <w:abstractNumId w:val="6"/>
  </w:num>
  <w:num w:numId="4" w16cid:durableId="766535097">
    <w:abstractNumId w:val="9"/>
  </w:num>
  <w:num w:numId="5" w16cid:durableId="393091848">
    <w:abstractNumId w:val="8"/>
  </w:num>
  <w:num w:numId="6" w16cid:durableId="439224696">
    <w:abstractNumId w:val="7"/>
  </w:num>
  <w:num w:numId="7" w16cid:durableId="1995716874">
    <w:abstractNumId w:val="5"/>
  </w:num>
  <w:num w:numId="8" w16cid:durableId="1891259717">
    <w:abstractNumId w:val="4"/>
  </w:num>
  <w:num w:numId="9" w16cid:durableId="388648881">
    <w:abstractNumId w:val="0"/>
  </w:num>
  <w:num w:numId="10" w16cid:durableId="1652054218">
    <w:abstractNumId w:val="1"/>
  </w:num>
  <w:num w:numId="11" w16cid:durableId="429011626">
    <w:abstractNumId w:val="10"/>
  </w:num>
  <w:num w:numId="12" w16cid:durableId="856039078">
    <w:abstractNumId w:val="2"/>
  </w:num>
  <w:num w:numId="13" w16cid:durableId="50547976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F2"/>
    <w:rsid w:val="00003D42"/>
    <w:rsid w:val="00016663"/>
    <w:rsid w:val="00016677"/>
    <w:rsid w:val="0002520B"/>
    <w:rsid w:val="00027219"/>
    <w:rsid w:val="00031E39"/>
    <w:rsid w:val="000338EF"/>
    <w:rsid w:val="00053166"/>
    <w:rsid w:val="000547A9"/>
    <w:rsid w:val="0006649D"/>
    <w:rsid w:val="0009040A"/>
    <w:rsid w:val="000967D1"/>
    <w:rsid w:val="000A4F59"/>
    <w:rsid w:val="000A6EBB"/>
    <w:rsid w:val="000B0DA6"/>
    <w:rsid w:val="000B248A"/>
    <w:rsid w:val="000B38EC"/>
    <w:rsid w:val="000C23AB"/>
    <w:rsid w:val="000C608A"/>
    <w:rsid w:val="000C6C24"/>
    <w:rsid w:val="000D10DE"/>
    <w:rsid w:val="00103513"/>
    <w:rsid w:val="00105753"/>
    <w:rsid w:val="00112132"/>
    <w:rsid w:val="00113E71"/>
    <w:rsid w:val="001142FD"/>
    <w:rsid w:val="001146EC"/>
    <w:rsid w:val="00115FD7"/>
    <w:rsid w:val="0014063C"/>
    <w:rsid w:val="00141A4C"/>
    <w:rsid w:val="001426F6"/>
    <w:rsid w:val="001526DA"/>
    <w:rsid w:val="00166EDA"/>
    <w:rsid w:val="00190719"/>
    <w:rsid w:val="001A14F9"/>
    <w:rsid w:val="001A233C"/>
    <w:rsid w:val="001B29CF"/>
    <w:rsid w:val="001B5CB6"/>
    <w:rsid w:val="001C19E2"/>
    <w:rsid w:val="001D6F44"/>
    <w:rsid w:val="001E7054"/>
    <w:rsid w:val="00204332"/>
    <w:rsid w:val="002132E1"/>
    <w:rsid w:val="00213CCF"/>
    <w:rsid w:val="00221A63"/>
    <w:rsid w:val="00222F68"/>
    <w:rsid w:val="00232020"/>
    <w:rsid w:val="002321EE"/>
    <w:rsid w:val="00232F5E"/>
    <w:rsid w:val="002348EB"/>
    <w:rsid w:val="00234B53"/>
    <w:rsid w:val="002350DB"/>
    <w:rsid w:val="0023736E"/>
    <w:rsid w:val="00237D5C"/>
    <w:rsid w:val="00243646"/>
    <w:rsid w:val="00252192"/>
    <w:rsid w:val="00266822"/>
    <w:rsid w:val="002737D9"/>
    <w:rsid w:val="002750CE"/>
    <w:rsid w:val="00276DD7"/>
    <w:rsid w:val="0028220F"/>
    <w:rsid w:val="00291585"/>
    <w:rsid w:val="002A1B36"/>
    <w:rsid w:val="002B6640"/>
    <w:rsid w:val="002C053D"/>
    <w:rsid w:val="002C5D30"/>
    <w:rsid w:val="002D5AC2"/>
    <w:rsid w:val="002E6EE7"/>
    <w:rsid w:val="002F33BA"/>
    <w:rsid w:val="002F4959"/>
    <w:rsid w:val="002F579E"/>
    <w:rsid w:val="002F666D"/>
    <w:rsid w:val="002F7050"/>
    <w:rsid w:val="0030216C"/>
    <w:rsid w:val="003150C2"/>
    <w:rsid w:val="00323A23"/>
    <w:rsid w:val="003254A6"/>
    <w:rsid w:val="00331BB5"/>
    <w:rsid w:val="00336A20"/>
    <w:rsid w:val="00337B90"/>
    <w:rsid w:val="003402FA"/>
    <w:rsid w:val="0035693F"/>
    <w:rsid w:val="00356C14"/>
    <w:rsid w:val="003714B2"/>
    <w:rsid w:val="0037452E"/>
    <w:rsid w:val="003764B5"/>
    <w:rsid w:val="0037726E"/>
    <w:rsid w:val="003878B8"/>
    <w:rsid w:val="00390E78"/>
    <w:rsid w:val="0039239E"/>
    <w:rsid w:val="00396819"/>
    <w:rsid w:val="003A0AAF"/>
    <w:rsid w:val="003A26BA"/>
    <w:rsid w:val="003A4FC3"/>
    <w:rsid w:val="003A7093"/>
    <w:rsid w:val="003C4DC0"/>
    <w:rsid w:val="003C5559"/>
    <w:rsid w:val="003D2D3D"/>
    <w:rsid w:val="003D3E6A"/>
    <w:rsid w:val="003D6A8A"/>
    <w:rsid w:val="003E49DF"/>
    <w:rsid w:val="00420EDA"/>
    <w:rsid w:val="004266AD"/>
    <w:rsid w:val="00443369"/>
    <w:rsid w:val="00471057"/>
    <w:rsid w:val="0049530E"/>
    <w:rsid w:val="004A006B"/>
    <w:rsid w:val="004C7D6D"/>
    <w:rsid w:val="004E496B"/>
    <w:rsid w:val="0051204A"/>
    <w:rsid w:val="00527ECC"/>
    <w:rsid w:val="00541601"/>
    <w:rsid w:val="0055233E"/>
    <w:rsid w:val="00575AD7"/>
    <w:rsid w:val="0057661E"/>
    <w:rsid w:val="0058333D"/>
    <w:rsid w:val="0058343F"/>
    <w:rsid w:val="00595519"/>
    <w:rsid w:val="005C4ED5"/>
    <w:rsid w:val="005D43D6"/>
    <w:rsid w:val="005D4FCB"/>
    <w:rsid w:val="005E386A"/>
    <w:rsid w:val="005F0F50"/>
    <w:rsid w:val="00617B26"/>
    <w:rsid w:val="006270A9"/>
    <w:rsid w:val="00627F0B"/>
    <w:rsid w:val="006514C2"/>
    <w:rsid w:val="00653FCA"/>
    <w:rsid w:val="00654286"/>
    <w:rsid w:val="0065624E"/>
    <w:rsid w:val="00661E33"/>
    <w:rsid w:val="00667307"/>
    <w:rsid w:val="00675956"/>
    <w:rsid w:val="00681034"/>
    <w:rsid w:val="006849A8"/>
    <w:rsid w:val="00685496"/>
    <w:rsid w:val="00687C0B"/>
    <w:rsid w:val="0069744D"/>
    <w:rsid w:val="006D1D5B"/>
    <w:rsid w:val="006F0275"/>
    <w:rsid w:val="006F61C4"/>
    <w:rsid w:val="00703F4B"/>
    <w:rsid w:val="00710325"/>
    <w:rsid w:val="00724BA3"/>
    <w:rsid w:val="00730E35"/>
    <w:rsid w:val="00731CE6"/>
    <w:rsid w:val="0075396F"/>
    <w:rsid w:val="0076412F"/>
    <w:rsid w:val="0076791F"/>
    <w:rsid w:val="007B2C2B"/>
    <w:rsid w:val="007D1C17"/>
    <w:rsid w:val="007D1F94"/>
    <w:rsid w:val="007D7537"/>
    <w:rsid w:val="007E1C4F"/>
    <w:rsid w:val="007E7DEB"/>
    <w:rsid w:val="007F6469"/>
    <w:rsid w:val="007F69AB"/>
    <w:rsid w:val="008075BA"/>
    <w:rsid w:val="00816216"/>
    <w:rsid w:val="008353E1"/>
    <w:rsid w:val="00835DF0"/>
    <w:rsid w:val="0084577F"/>
    <w:rsid w:val="00852738"/>
    <w:rsid w:val="00872670"/>
    <w:rsid w:val="0087734B"/>
    <w:rsid w:val="00881435"/>
    <w:rsid w:val="00881938"/>
    <w:rsid w:val="008A01FC"/>
    <w:rsid w:val="008A583E"/>
    <w:rsid w:val="008E2BC1"/>
    <w:rsid w:val="008F0CE0"/>
    <w:rsid w:val="008F6580"/>
    <w:rsid w:val="008F75AD"/>
    <w:rsid w:val="009038F2"/>
    <w:rsid w:val="009058EC"/>
    <w:rsid w:val="00920765"/>
    <w:rsid w:val="0093277C"/>
    <w:rsid w:val="00935FDD"/>
    <w:rsid w:val="009439E9"/>
    <w:rsid w:val="00960857"/>
    <w:rsid w:val="00975975"/>
    <w:rsid w:val="009777C1"/>
    <w:rsid w:val="009851AD"/>
    <w:rsid w:val="00990592"/>
    <w:rsid w:val="00992417"/>
    <w:rsid w:val="00997F5F"/>
    <w:rsid w:val="009A399F"/>
    <w:rsid w:val="009A6470"/>
    <w:rsid w:val="009B2C92"/>
    <w:rsid w:val="009B3447"/>
    <w:rsid w:val="009C5B2C"/>
    <w:rsid w:val="009D194A"/>
    <w:rsid w:val="009D2ABB"/>
    <w:rsid w:val="009D5933"/>
    <w:rsid w:val="009D69D7"/>
    <w:rsid w:val="00A01BFF"/>
    <w:rsid w:val="00A024DA"/>
    <w:rsid w:val="00A1072B"/>
    <w:rsid w:val="00A11A57"/>
    <w:rsid w:val="00A241AE"/>
    <w:rsid w:val="00A26777"/>
    <w:rsid w:val="00A46DC5"/>
    <w:rsid w:val="00A550CE"/>
    <w:rsid w:val="00A57F1D"/>
    <w:rsid w:val="00A65EFE"/>
    <w:rsid w:val="00A67987"/>
    <w:rsid w:val="00A67FB3"/>
    <w:rsid w:val="00A73666"/>
    <w:rsid w:val="00A763BD"/>
    <w:rsid w:val="00A76433"/>
    <w:rsid w:val="00A936F2"/>
    <w:rsid w:val="00A94154"/>
    <w:rsid w:val="00A949B9"/>
    <w:rsid w:val="00AA70CB"/>
    <w:rsid w:val="00AD6064"/>
    <w:rsid w:val="00AF1B5C"/>
    <w:rsid w:val="00AF6D4C"/>
    <w:rsid w:val="00AF7FF1"/>
    <w:rsid w:val="00B01E2E"/>
    <w:rsid w:val="00B15D7E"/>
    <w:rsid w:val="00B1611F"/>
    <w:rsid w:val="00B17CC9"/>
    <w:rsid w:val="00B31965"/>
    <w:rsid w:val="00B3742D"/>
    <w:rsid w:val="00B458EB"/>
    <w:rsid w:val="00B45DFE"/>
    <w:rsid w:val="00B55B6E"/>
    <w:rsid w:val="00B75A86"/>
    <w:rsid w:val="00B822BB"/>
    <w:rsid w:val="00B93F69"/>
    <w:rsid w:val="00BA5C28"/>
    <w:rsid w:val="00BA5F59"/>
    <w:rsid w:val="00BC6D4C"/>
    <w:rsid w:val="00BD1A77"/>
    <w:rsid w:val="00BD768D"/>
    <w:rsid w:val="00C03BC3"/>
    <w:rsid w:val="00C05BF0"/>
    <w:rsid w:val="00C30D45"/>
    <w:rsid w:val="00C3148A"/>
    <w:rsid w:val="00C32E2C"/>
    <w:rsid w:val="00C432C6"/>
    <w:rsid w:val="00C47BD0"/>
    <w:rsid w:val="00C507BA"/>
    <w:rsid w:val="00C61F8E"/>
    <w:rsid w:val="00C6328F"/>
    <w:rsid w:val="00C63546"/>
    <w:rsid w:val="00C63896"/>
    <w:rsid w:val="00C7037A"/>
    <w:rsid w:val="00C95BB0"/>
    <w:rsid w:val="00CA75CE"/>
    <w:rsid w:val="00CB0FA6"/>
    <w:rsid w:val="00CB5680"/>
    <w:rsid w:val="00CF086E"/>
    <w:rsid w:val="00CF3F53"/>
    <w:rsid w:val="00D077F7"/>
    <w:rsid w:val="00D11115"/>
    <w:rsid w:val="00D23A36"/>
    <w:rsid w:val="00D33A7E"/>
    <w:rsid w:val="00D40C9F"/>
    <w:rsid w:val="00D47FB3"/>
    <w:rsid w:val="00D60CB8"/>
    <w:rsid w:val="00D67711"/>
    <w:rsid w:val="00D75D11"/>
    <w:rsid w:val="00D900A1"/>
    <w:rsid w:val="00DA2BFF"/>
    <w:rsid w:val="00DC16F4"/>
    <w:rsid w:val="00DC66B3"/>
    <w:rsid w:val="00DE1D03"/>
    <w:rsid w:val="00DE343A"/>
    <w:rsid w:val="00DE41E8"/>
    <w:rsid w:val="00DE745A"/>
    <w:rsid w:val="00DF490E"/>
    <w:rsid w:val="00E0202F"/>
    <w:rsid w:val="00E04E21"/>
    <w:rsid w:val="00E06A6C"/>
    <w:rsid w:val="00E15619"/>
    <w:rsid w:val="00E2486C"/>
    <w:rsid w:val="00E30ECB"/>
    <w:rsid w:val="00E336E0"/>
    <w:rsid w:val="00E407B9"/>
    <w:rsid w:val="00E52B74"/>
    <w:rsid w:val="00E633A7"/>
    <w:rsid w:val="00E67F5A"/>
    <w:rsid w:val="00E71D6F"/>
    <w:rsid w:val="00E72BBE"/>
    <w:rsid w:val="00E76746"/>
    <w:rsid w:val="00E83E4B"/>
    <w:rsid w:val="00E85492"/>
    <w:rsid w:val="00E85977"/>
    <w:rsid w:val="00EB25A6"/>
    <w:rsid w:val="00EB4B74"/>
    <w:rsid w:val="00EC32A8"/>
    <w:rsid w:val="00EE1755"/>
    <w:rsid w:val="00EE5E8F"/>
    <w:rsid w:val="00EE63ED"/>
    <w:rsid w:val="00F02578"/>
    <w:rsid w:val="00F0680C"/>
    <w:rsid w:val="00F2121E"/>
    <w:rsid w:val="00F6047E"/>
    <w:rsid w:val="00F6742D"/>
    <w:rsid w:val="00F71327"/>
    <w:rsid w:val="00F74A19"/>
    <w:rsid w:val="00F7516E"/>
    <w:rsid w:val="00F840FA"/>
    <w:rsid w:val="00F856A6"/>
    <w:rsid w:val="00F90942"/>
    <w:rsid w:val="00F90AD3"/>
    <w:rsid w:val="00F97B87"/>
    <w:rsid w:val="00FB2209"/>
    <w:rsid w:val="00FB51D1"/>
    <w:rsid w:val="00FC18A0"/>
    <w:rsid w:val="00FC3DBC"/>
    <w:rsid w:val="00FD0997"/>
    <w:rsid w:val="00FD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10600"/>
  <w15:chartTrackingRefBased/>
  <w15:docId w15:val="{A113C2C8-3944-4160-912A-F19BD625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42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E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F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2132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6EBB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1A14F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935FDD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9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21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75D11"/>
    <w:rPr>
      <w:color w:val="605E5C"/>
      <w:shd w:val="clear" w:color="auto" w:fill="E1DFDD"/>
    </w:rPr>
  </w:style>
  <w:style w:type="paragraph" w:customStyle="1" w:styleId="Default">
    <w:name w:val="Default"/>
    <w:rsid w:val="002C5D30"/>
    <w:pPr>
      <w:autoSpaceDE w:val="0"/>
      <w:autoSpaceDN w:val="0"/>
      <w:adjustRightInd w:val="0"/>
      <w:spacing w:after="0"/>
    </w:pPr>
    <w:rPr>
      <w:rFonts w:ascii="Verdana" w:hAnsi="Verdana" w:cs="Verdan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F6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ahrenfort1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fahrenfort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pc-work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4D3E898FB644938C28683193210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78EFB-4D56-444B-9758-12C11AAC35DD}"/>
      </w:docPartPr>
      <w:docPartBody>
        <w:p w:rsidR="00956B50" w:rsidRDefault="00000000">
          <w:pPr>
            <w:pStyle w:val="F84D3E898FB644938C2868319321020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7FB"/>
    <w:rsid w:val="00013700"/>
    <w:rsid w:val="0008078E"/>
    <w:rsid w:val="0009040A"/>
    <w:rsid w:val="00113E71"/>
    <w:rsid w:val="001157FB"/>
    <w:rsid w:val="00160482"/>
    <w:rsid w:val="00166AD3"/>
    <w:rsid w:val="002200D4"/>
    <w:rsid w:val="00235A81"/>
    <w:rsid w:val="0024298D"/>
    <w:rsid w:val="002660BF"/>
    <w:rsid w:val="00306D44"/>
    <w:rsid w:val="0035693F"/>
    <w:rsid w:val="003636E6"/>
    <w:rsid w:val="00380AF2"/>
    <w:rsid w:val="003955DD"/>
    <w:rsid w:val="003A0AAF"/>
    <w:rsid w:val="004A09FE"/>
    <w:rsid w:val="004F4413"/>
    <w:rsid w:val="005C7748"/>
    <w:rsid w:val="007072A5"/>
    <w:rsid w:val="0077050B"/>
    <w:rsid w:val="007800A6"/>
    <w:rsid w:val="007B6A6D"/>
    <w:rsid w:val="007C4D58"/>
    <w:rsid w:val="007F4C4D"/>
    <w:rsid w:val="00815B39"/>
    <w:rsid w:val="0082291E"/>
    <w:rsid w:val="00872F98"/>
    <w:rsid w:val="00877405"/>
    <w:rsid w:val="008932D3"/>
    <w:rsid w:val="008E3718"/>
    <w:rsid w:val="00956B50"/>
    <w:rsid w:val="0097030D"/>
    <w:rsid w:val="009711F4"/>
    <w:rsid w:val="009777C1"/>
    <w:rsid w:val="009B2A8D"/>
    <w:rsid w:val="009D71CF"/>
    <w:rsid w:val="009F5AD5"/>
    <w:rsid w:val="00A16518"/>
    <w:rsid w:val="00A21F1B"/>
    <w:rsid w:val="00A241AE"/>
    <w:rsid w:val="00A46645"/>
    <w:rsid w:val="00A56402"/>
    <w:rsid w:val="00AA7FD1"/>
    <w:rsid w:val="00AD2EA1"/>
    <w:rsid w:val="00AE251F"/>
    <w:rsid w:val="00B15702"/>
    <w:rsid w:val="00B520F6"/>
    <w:rsid w:val="00C0733A"/>
    <w:rsid w:val="00C265E4"/>
    <w:rsid w:val="00C5369F"/>
    <w:rsid w:val="00CA3894"/>
    <w:rsid w:val="00CD7426"/>
    <w:rsid w:val="00D51B22"/>
    <w:rsid w:val="00EA0507"/>
    <w:rsid w:val="00EB2E05"/>
    <w:rsid w:val="00EB30E7"/>
    <w:rsid w:val="00EB56ED"/>
    <w:rsid w:val="00EC3BC0"/>
    <w:rsid w:val="00F0680C"/>
    <w:rsid w:val="00F22439"/>
    <w:rsid w:val="00F449FC"/>
    <w:rsid w:val="00F6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4D3E898FB644938C28683193210208">
    <w:name w:val="F84D3E898FB644938C28683193210208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F05E-A485-4802-9013-D83241661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3776</TotalTime>
  <Pages>2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Bpc-work</dc:creator>
  <cp:keywords/>
  <dc:description/>
  <cp:lastModifiedBy>c F</cp:lastModifiedBy>
  <cp:revision>3</cp:revision>
  <cp:lastPrinted>2024-02-02T03:23:00Z</cp:lastPrinted>
  <dcterms:created xsi:type="dcterms:W3CDTF">2024-10-09T15:59:00Z</dcterms:created>
  <dcterms:modified xsi:type="dcterms:W3CDTF">2024-12-05T17:22:00Z</dcterms:modified>
  <cp:version/>
</cp:coreProperties>
</file>